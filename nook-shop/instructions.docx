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2ADF" w14:textId="6722E4A5" w:rsidR="00224ED9" w:rsidRPr="00996007" w:rsidRDefault="000B1D1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0AA878D" wp14:editId="24686CE7">
            <wp:simplePos x="0" y="0"/>
            <wp:positionH relativeFrom="column">
              <wp:posOffset>3360420</wp:posOffset>
            </wp:positionH>
            <wp:positionV relativeFrom="paragraph">
              <wp:posOffset>38100</wp:posOffset>
            </wp:positionV>
            <wp:extent cx="2293620" cy="1529080"/>
            <wp:effectExtent l="0" t="0" r="0" b="0"/>
            <wp:wrapSquare wrapText="bothSides"/>
            <wp:docPr id="5" name="Picture 5" descr="A picture containing indoor, table, small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529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ED9" w:rsidRPr="00996007">
        <w:rPr>
          <w:b/>
          <w:bCs/>
        </w:rPr>
        <w:t>Prompt:</w:t>
      </w:r>
    </w:p>
    <w:p w14:paraId="6CC42C20" w14:textId="77777777" w:rsidR="000B1D1B" w:rsidRDefault="00224ED9" w:rsidP="00E07A5B">
      <w:r>
        <w:t>Welcome to Island Paradise! Tom Nook has just sold you a house on his private island and is asking you to pay him back for your place. Fortunately for you, he says you can pay him back by creating a website for his store, Nook’s Cranny.</w:t>
      </w:r>
      <w:r w:rsidR="00E476EB">
        <w:t xml:space="preserve"> </w:t>
      </w:r>
    </w:p>
    <w:p w14:paraId="21A434A5" w14:textId="77777777" w:rsidR="000B1D1B" w:rsidRDefault="000B1D1B" w:rsidP="00E07A5B"/>
    <w:p w14:paraId="3016C4AD" w14:textId="3CDDBCE3" w:rsidR="00E07A5B" w:rsidRDefault="00E07A5B" w:rsidP="00E07A5B">
      <w:r>
        <w:t>He wants you to create a website that has the following specifications:</w:t>
      </w:r>
    </w:p>
    <w:p w14:paraId="115C5FCD" w14:textId="0BB8090A" w:rsidR="00996007" w:rsidRDefault="004662C5" w:rsidP="00E07A5B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9424B">
        <w:rPr>
          <w:b/>
          <w:bCs/>
          <w:sz w:val="20"/>
          <w:szCs w:val="20"/>
        </w:rPr>
        <w:t>title of the website</w:t>
      </w:r>
      <w:r>
        <w:rPr>
          <w:sz w:val="20"/>
          <w:szCs w:val="20"/>
        </w:rPr>
        <w:t xml:space="preserve"> should be “Tom Nook’s Online Shop”. </w:t>
      </w:r>
      <w:r w:rsidR="00E07A5B">
        <w:rPr>
          <w:sz w:val="20"/>
          <w:szCs w:val="20"/>
        </w:rPr>
        <w:t xml:space="preserve">Tom wants you to create </w:t>
      </w:r>
      <w:r w:rsidR="009662FD">
        <w:rPr>
          <w:sz w:val="20"/>
          <w:szCs w:val="20"/>
        </w:rPr>
        <w:t xml:space="preserve">a </w:t>
      </w:r>
      <w:r w:rsidR="00E9630C">
        <w:rPr>
          <w:sz w:val="20"/>
          <w:szCs w:val="20"/>
        </w:rPr>
        <w:t>homepage with a link to his catalogue</w:t>
      </w:r>
      <w:r w:rsidR="00E07A5B">
        <w:rPr>
          <w:sz w:val="20"/>
          <w:szCs w:val="20"/>
        </w:rPr>
        <w:t xml:space="preserve"> for his </w:t>
      </w:r>
      <w:r w:rsidR="00E9630C">
        <w:rPr>
          <w:sz w:val="20"/>
          <w:szCs w:val="20"/>
        </w:rPr>
        <w:t>products</w:t>
      </w:r>
      <w:r w:rsidR="00996007">
        <w:rPr>
          <w:sz w:val="20"/>
          <w:szCs w:val="20"/>
        </w:rPr>
        <w:t>:</w:t>
      </w:r>
    </w:p>
    <w:p w14:paraId="1063046F" w14:textId="1B768976" w:rsidR="00996007" w:rsidRDefault="00996007" w:rsidP="00996007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On the “HomePage”</w:t>
      </w:r>
      <w:r w:rsidR="0010154D">
        <w:rPr>
          <w:sz w:val="20"/>
          <w:szCs w:val="20"/>
        </w:rPr>
        <w:t xml:space="preserve"> give</w:t>
      </w:r>
      <w:r w:rsidR="00696B51">
        <w:rPr>
          <w:sz w:val="20"/>
          <w:szCs w:val="20"/>
        </w:rPr>
        <w:t xml:space="preserve"> the</w:t>
      </w:r>
      <w:r w:rsidR="0010154D">
        <w:rPr>
          <w:sz w:val="20"/>
          <w:szCs w:val="20"/>
        </w:rPr>
        <w:t xml:space="preserve"> basic information</w:t>
      </w:r>
      <w:r w:rsidR="00696B51">
        <w:rPr>
          <w:sz w:val="20"/>
          <w:szCs w:val="20"/>
        </w:rPr>
        <w:t xml:space="preserve"> (at the </w:t>
      </w:r>
      <w:r w:rsidR="00120BDC">
        <w:rPr>
          <w:sz w:val="20"/>
          <w:szCs w:val="20"/>
        </w:rPr>
        <w:t xml:space="preserve">bottom </w:t>
      </w:r>
      <w:r w:rsidR="00696B51">
        <w:rPr>
          <w:sz w:val="20"/>
          <w:szCs w:val="20"/>
        </w:rPr>
        <w:t>of this document)</w:t>
      </w:r>
      <w:r w:rsidR="00120BDC">
        <w:rPr>
          <w:rStyle w:val="FootnoteReference"/>
          <w:sz w:val="20"/>
          <w:szCs w:val="20"/>
        </w:rPr>
        <w:footnoteReference w:id="1"/>
      </w:r>
      <w:r w:rsidR="0010154D">
        <w:rPr>
          <w:sz w:val="20"/>
          <w:szCs w:val="20"/>
        </w:rPr>
        <w:t xml:space="preserve"> about the store </w:t>
      </w:r>
      <w:r w:rsidR="00141ACD">
        <w:rPr>
          <w:sz w:val="20"/>
          <w:szCs w:val="20"/>
        </w:rPr>
        <w:t xml:space="preserve">in a </w:t>
      </w:r>
      <w:r w:rsidR="00141ACD" w:rsidRPr="00AB67C7">
        <w:rPr>
          <w:b/>
          <w:bCs/>
          <w:sz w:val="20"/>
          <w:szCs w:val="20"/>
        </w:rPr>
        <w:t>short paragraph</w:t>
      </w:r>
      <w:r w:rsidR="00141ACD">
        <w:rPr>
          <w:sz w:val="20"/>
          <w:szCs w:val="20"/>
        </w:rPr>
        <w:t xml:space="preserve"> and </w:t>
      </w:r>
      <w:r w:rsidR="0010154D">
        <w:rPr>
          <w:sz w:val="20"/>
          <w:szCs w:val="20"/>
        </w:rPr>
        <w:t xml:space="preserve">the names of their other store </w:t>
      </w:r>
      <w:r w:rsidR="0010154D" w:rsidRPr="00AB67C7">
        <w:rPr>
          <w:sz w:val="20"/>
          <w:szCs w:val="20"/>
        </w:rPr>
        <w:t>locations</w:t>
      </w:r>
      <w:r w:rsidR="00615296" w:rsidRPr="00AB67C7">
        <w:rPr>
          <w:sz w:val="20"/>
          <w:szCs w:val="20"/>
        </w:rPr>
        <w:t xml:space="preserve"> </w:t>
      </w:r>
      <w:r w:rsidR="00615296" w:rsidRPr="00AB67C7">
        <w:rPr>
          <w:b/>
          <w:bCs/>
          <w:sz w:val="20"/>
          <w:szCs w:val="20"/>
        </w:rPr>
        <w:t>in a list</w:t>
      </w:r>
      <w:r w:rsidR="00EC56C1">
        <w:rPr>
          <w:rStyle w:val="FootnoteReference"/>
          <w:b/>
          <w:bCs/>
          <w:sz w:val="20"/>
          <w:szCs w:val="20"/>
        </w:rPr>
        <w:footnoteReference w:id="2"/>
      </w:r>
      <w:r w:rsidR="00141ACD">
        <w:rPr>
          <w:sz w:val="20"/>
          <w:szCs w:val="20"/>
        </w:rPr>
        <w:t>.</w:t>
      </w:r>
    </w:p>
    <w:p w14:paraId="5DE3D458" w14:textId="044FE0FC" w:rsidR="00996007" w:rsidRDefault="000239CB" w:rsidP="00996007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There should be a link titled</w:t>
      </w:r>
      <w:r w:rsidR="00996007">
        <w:rPr>
          <w:sz w:val="20"/>
          <w:szCs w:val="20"/>
        </w:rPr>
        <w:t xml:space="preserve"> “Product Catalogue</w:t>
      </w:r>
      <w:r w:rsidR="009662FD">
        <w:rPr>
          <w:sz w:val="20"/>
          <w:szCs w:val="20"/>
        </w:rPr>
        <w:t xml:space="preserve">”, that links website users to the following website: </w:t>
      </w:r>
      <w:hyperlink r:id="rId9" w:history="1">
        <w:r w:rsidR="009662FD" w:rsidRPr="00E476EB">
          <w:rPr>
            <w:rStyle w:val="Hyperlink"/>
            <w:sz w:val="20"/>
            <w:szCs w:val="20"/>
          </w:rPr>
          <w:t>https://nookazon.com/</w:t>
        </w:r>
      </w:hyperlink>
    </w:p>
    <w:p w14:paraId="5841A247" w14:textId="2202F623" w:rsidR="00C3019D" w:rsidRDefault="00E07A5B" w:rsidP="00E07A5B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Tom wants you to </w:t>
      </w:r>
      <w:r w:rsidRPr="00C36949">
        <w:rPr>
          <w:b/>
          <w:bCs/>
          <w:sz w:val="20"/>
          <w:szCs w:val="20"/>
        </w:rPr>
        <w:t>include his store logo</w:t>
      </w:r>
      <w:r>
        <w:rPr>
          <w:sz w:val="20"/>
          <w:szCs w:val="20"/>
        </w:rPr>
        <w:t xml:space="preserve"> in the website. </w:t>
      </w:r>
      <w:r w:rsidR="00E9630C">
        <w:rPr>
          <w:sz w:val="20"/>
          <w:szCs w:val="20"/>
        </w:rPr>
        <w:t xml:space="preserve">The image he gave you is not very visually appealing. Add some </w:t>
      </w:r>
      <w:r w:rsidR="006A3AE7">
        <w:rPr>
          <w:sz w:val="20"/>
          <w:szCs w:val="20"/>
        </w:rPr>
        <w:t>CSS properties</w:t>
      </w:r>
      <w:r w:rsidR="00E9630C">
        <w:rPr>
          <w:sz w:val="20"/>
          <w:szCs w:val="20"/>
        </w:rPr>
        <w:t xml:space="preserve"> that will make the image appear ro</w:t>
      </w:r>
      <w:r w:rsidR="003E1856">
        <w:rPr>
          <w:sz w:val="20"/>
          <w:szCs w:val="20"/>
        </w:rPr>
        <w:t xml:space="preserve">und. </w:t>
      </w:r>
      <w:r w:rsidR="003E1856" w:rsidRPr="00802453">
        <w:rPr>
          <w:i/>
          <w:iCs/>
          <w:sz w:val="20"/>
          <w:szCs w:val="20"/>
        </w:rPr>
        <w:t>Hint: Use 360px for the property’s value.</w:t>
      </w:r>
    </w:p>
    <w:p w14:paraId="63AD25BF" w14:textId="6E27E765" w:rsidR="000F5DE5" w:rsidRDefault="007D1B65" w:rsidP="00E07A5B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 w:rsidRPr="00475888">
        <w:rPr>
          <w:sz w:val="20"/>
          <w:szCs w:val="20"/>
        </w:rPr>
        <w:t xml:space="preserve">There will be a special guest coming to perform a concert at Tom Nook’s store. </w:t>
      </w:r>
      <w:r w:rsidR="00CC4C4A" w:rsidRPr="00475888">
        <w:rPr>
          <w:sz w:val="20"/>
          <w:szCs w:val="20"/>
        </w:rPr>
        <w:t xml:space="preserve">K.K. Slider will be coming to perform one of his new songs for </w:t>
      </w:r>
      <w:r w:rsidR="002E60FF" w:rsidRPr="00475888">
        <w:rPr>
          <w:sz w:val="20"/>
          <w:szCs w:val="20"/>
        </w:rPr>
        <w:t xml:space="preserve">the customers. </w:t>
      </w:r>
      <w:r w:rsidR="002E60FF" w:rsidRPr="00C36949">
        <w:rPr>
          <w:b/>
          <w:bCs/>
          <w:sz w:val="20"/>
          <w:szCs w:val="20"/>
        </w:rPr>
        <w:t>Use the gif</w:t>
      </w:r>
      <w:r w:rsidR="002E60FF" w:rsidRPr="00475888">
        <w:rPr>
          <w:sz w:val="20"/>
          <w:szCs w:val="20"/>
        </w:rPr>
        <w:t xml:space="preserve"> that is provided in the starter file with a </w:t>
      </w:r>
      <w:r w:rsidR="002E60FF" w:rsidRPr="00C36949">
        <w:rPr>
          <w:b/>
          <w:bCs/>
          <w:sz w:val="20"/>
          <w:szCs w:val="20"/>
        </w:rPr>
        <w:t>heading tag</w:t>
      </w:r>
      <w:r w:rsidR="002E60FF" w:rsidRPr="00475888">
        <w:rPr>
          <w:sz w:val="20"/>
          <w:szCs w:val="20"/>
        </w:rPr>
        <w:t xml:space="preserve"> to label who is the guest</w:t>
      </w:r>
      <w:r w:rsidR="00953AFB">
        <w:rPr>
          <w:sz w:val="20"/>
          <w:szCs w:val="20"/>
        </w:rPr>
        <w:t xml:space="preserve"> on the HomePage of </w:t>
      </w:r>
      <w:r w:rsidR="009B1C93">
        <w:rPr>
          <w:sz w:val="20"/>
          <w:szCs w:val="20"/>
        </w:rPr>
        <w:t>the</w:t>
      </w:r>
      <w:r w:rsidR="00953AFB">
        <w:rPr>
          <w:sz w:val="20"/>
          <w:szCs w:val="20"/>
        </w:rPr>
        <w:t xml:space="preserve"> website.</w:t>
      </w:r>
    </w:p>
    <w:p w14:paraId="2979444A" w14:textId="4082E546" w:rsidR="00DA24BD" w:rsidRPr="00A373F9" w:rsidRDefault="00DA24BD" w:rsidP="00A373F9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While creating the website, you will have to start changing the visual appeal and styling of the website. This should be done by using an </w:t>
      </w:r>
      <w:r w:rsidRPr="00643C0C">
        <w:rPr>
          <w:b/>
          <w:bCs/>
          <w:sz w:val="20"/>
          <w:szCs w:val="20"/>
        </w:rPr>
        <w:t>external styling sheet</w:t>
      </w:r>
      <w:r>
        <w:rPr>
          <w:sz w:val="20"/>
          <w:szCs w:val="20"/>
        </w:rPr>
        <w:t>.</w:t>
      </w:r>
      <w:r w:rsidR="00A373F9">
        <w:rPr>
          <w:sz w:val="20"/>
          <w:szCs w:val="20"/>
        </w:rPr>
        <w:t xml:space="preserve"> </w:t>
      </w:r>
      <w:r w:rsidR="00FB588A">
        <w:rPr>
          <w:sz w:val="20"/>
          <w:szCs w:val="20"/>
        </w:rPr>
        <w:t xml:space="preserve">One already exists in the starter folder; change the name of the file to replace </w:t>
      </w:r>
      <w:r w:rsidR="00FB588A" w:rsidRPr="00FB588A">
        <w:rPr>
          <w:i/>
          <w:iCs/>
          <w:sz w:val="20"/>
          <w:szCs w:val="20"/>
        </w:rPr>
        <w:t>username</w:t>
      </w:r>
      <w:r w:rsidR="00FB588A">
        <w:rPr>
          <w:sz w:val="20"/>
          <w:szCs w:val="20"/>
        </w:rPr>
        <w:t xml:space="preserve"> with your own username and make sure to link to this file in your HTML file. </w:t>
      </w:r>
      <w:r w:rsidR="000F5DE5" w:rsidRPr="00FB588A">
        <w:rPr>
          <w:sz w:val="20"/>
          <w:szCs w:val="20"/>
        </w:rPr>
        <w:t>For</w:t>
      </w:r>
      <w:r w:rsidR="000F5DE5" w:rsidRPr="00A373F9">
        <w:rPr>
          <w:sz w:val="20"/>
          <w:szCs w:val="20"/>
        </w:rPr>
        <w:t xml:space="preserve"> the website, create a consistent theme that will create a visual appeal on the website.</w:t>
      </w:r>
      <w:r w:rsidRPr="00A373F9">
        <w:rPr>
          <w:sz w:val="20"/>
          <w:szCs w:val="20"/>
        </w:rPr>
        <w:t xml:space="preserve"> This will require a few different style elements such as:</w:t>
      </w:r>
    </w:p>
    <w:p w14:paraId="6D1C74C5" w14:textId="5213623E" w:rsidR="00DA24BD" w:rsidRPr="00120BDC" w:rsidRDefault="00DA24BD" w:rsidP="00120BDC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 w:rsidRPr="00120BDC">
        <w:rPr>
          <w:sz w:val="20"/>
          <w:szCs w:val="20"/>
        </w:rPr>
        <w:t xml:space="preserve">Apply a </w:t>
      </w:r>
      <w:r w:rsidRPr="00A40FE5">
        <w:rPr>
          <w:b/>
          <w:bCs/>
          <w:sz w:val="20"/>
          <w:szCs w:val="20"/>
        </w:rPr>
        <w:t xml:space="preserve">background image to </w:t>
      </w:r>
      <w:r w:rsidR="00120BDC" w:rsidRPr="00A40FE5">
        <w:rPr>
          <w:b/>
          <w:bCs/>
          <w:sz w:val="20"/>
          <w:szCs w:val="20"/>
        </w:rPr>
        <w:t>the body</w:t>
      </w:r>
      <w:r w:rsidRPr="00120BDC">
        <w:rPr>
          <w:sz w:val="20"/>
          <w:szCs w:val="20"/>
        </w:rPr>
        <w:t xml:space="preserve"> o</w:t>
      </w:r>
      <w:r w:rsidR="00120BDC">
        <w:rPr>
          <w:sz w:val="20"/>
          <w:szCs w:val="20"/>
        </w:rPr>
        <w:t>f</w:t>
      </w:r>
      <w:r w:rsidRPr="00120BDC">
        <w:rPr>
          <w:sz w:val="20"/>
          <w:szCs w:val="20"/>
        </w:rPr>
        <w:t xml:space="preserve"> the website</w:t>
      </w:r>
      <w:r w:rsidR="00BF6581">
        <w:rPr>
          <w:sz w:val="20"/>
          <w:szCs w:val="20"/>
        </w:rPr>
        <w:t xml:space="preserve"> (image provided in the starter file)</w:t>
      </w:r>
      <w:r w:rsidRPr="00120BDC">
        <w:rPr>
          <w:sz w:val="20"/>
          <w:szCs w:val="20"/>
        </w:rPr>
        <w:t>.</w:t>
      </w:r>
      <w:r w:rsidR="00E174F2">
        <w:rPr>
          <w:sz w:val="20"/>
          <w:szCs w:val="20"/>
        </w:rPr>
        <w:t xml:space="preserve"> Make sure it </w:t>
      </w:r>
      <w:r w:rsidR="00E174F2" w:rsidRPr="00A40FE5">
        <w:rPr>
          <w:i/>
          <w:iCs/>
          <w:sz w:val="20"/>
          <w:szCs w:val="20"/>
        </w:rPr>
        <w:t>does not repeat, remains fixed when scrolling, and expands to fill the entire background</w:t>
      </w:r>
    </w:p>
    <w:p w14:paraId="6055F183" w14:textId="137E64B5" w:rsidR="00603647" w:rsidRDefault="00603647" w:rsidP="00DA24BD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Use a pseudo class </w:t>
      </w:r>
      <w:r w:rsidR="00A40FE5">
        <w:rPr>
          <w:sz w:val="20"/>
          <w:szCs w:val="20"/>
        </w:rPr>
        <w:t>on</w:t>
      </w:r>
      <w:r>
        <w:rPr>
          <w:sz w:val="20"/>
          <w:szCs w:val="20"/>
        </w:rPr>
        <w:t xml:space="preserve"> the navigation links on the website. This should create </w:t>
      </w:r>
      <w:r w:rsidRPr="00DE453B">
        <w:rPr>
          <w:i/>
          <w:iCs/>
          <w:sz w:val="20"/>
          <w:szCs w:val="20"/>
        </w:rPr>
        <w:t>a visual effect</w:t>
      </w:r>
      <w:r>
        <w:rPr>
          <w:sz w:val="20"/>
          <w:szCs w:val="20"/>
        </w:rPr>
        <w:t xml:space="preserve"> to the tags when </w:t>
      </w:r>
      <w:r w:rsidR="00284BED">
        <w:rPr>
          <w:sz w:val="20"/>
          <w:szCs w:val="20"/>
        </w:rPr>
        <w:t xml:space="preserve">a </w:t>
      </w:r>
      <w:r w:rsidR="00284BED" w:rsidRPr="00DE453B">
        <w:rPr>
          <w:b/>
          <w:bCs/>
          <w:sz w:val="20"/>
          <w:szCs w:val="20"/>
        </w:rPr>
        <w:t>user hovers over the links</w:t>
      </w:r>
      <w:r>
        <w:rPr>
          <w:sz w:val="20"/>
          <w:szCs w:val="20"/>
        </w:rPr>
        <w:t>.</w:t>
      </w:r>
    </w:p>
    <w:p w14:paraId="06C36D4D" w14:textId="010BAF48" w:rsidR="00953AFB" w:rsidRDefault="00953AFB" w:rsidP="00DA24BD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Apply </w:t>
      </w:r>
      <w:r w:rsidRPr="00DE453B">
        <w:rPr>
          <w:b/>
          <w:bCs/>
          <w:sz w:val="20"/>
          <w:szCs w:val="20"/>
        </w:rPr>
        <w:t>a border to each section</w:t>
      </w:r>
      <w:r>
        <w:rPr>
          <w:sz w:val="20"/>
          <w:szCs w:val="20"/>
        </w:rPr>
        <w:t xml:space="preserve"> of your website and use a line break or horizontal break</w:t>
      </w:r>
      <w:r w:rsidR="00267A8D">
        <w:rPr>
          <w:sz w:val="20"/>
          <w:szCs w:val="20"/>
        </w:rPr>
        <w:t xml:space="preserve"> to help separate each section</w:t>
      </w:r>
    </w:p>
    <w:p w14:paraId="385001CC" w14:textId="0CF3CE28" w:rsidR="005766EC" w:rsidRDefault="005766EC" w:rsidP="00DA24BD">
      <w:pPr>
        <w:numPr>
          <w:ilvl w:val="1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>For each section of the website, style i</w:t>
      </w:r>
      <w:r w:rsidR="00DE453B">
        <w:rPr>
          <w:sz w:val="20"/>
          <w:szCs w:val="20"/>
        </w:rPr>
        <w:t>t</w:t>
      </w:r>
      <w:r>
        <w:rPr>
          <w:sz w:val="20"/>
          <w:szCs w:val="20"/>
        </w:rPr>
        <w:t xml:space="preserve"> so that the </w:t>
      </w:r>
      <w:r w:rsidRPr="008C7337">
        <w:rPr>
          <w:b/>
          <w:bCs/>
          <w:sz w:val="20"/>
          <w:szCs w:val="20"/>
        </w:rPr>
        <w:t>text is easy to read</w:t>
      </w:r>
      <w:r>
        <w:rPr>
          <w:sz w:val="20"/>
          <w:szCs w:val="20"/>
        </w:rPr>
        <w:t xml:space="preserve"> with the background image. This could be done by adding a new background color to the text or changing the text </w:t>
      </w:r>
      <w:r w:rsidR="00A3086D">
        <w:rPr>
          <w:sz w:val="20"/>
          <w:szCs w:val="20"/>
        </w:rPr>
        <w:t>color but</w:t>
      </w:r>
      <w:r>
        <w:rPr>
          <w:sz w:val="20"/>
          <w:szCs w:val="20"/>
        </w:rPr>
        <w:t xml:space="preserve"> try to create a professional looking website.</w:t>
      </w:r>
    </w:p>
    <w:p w14:paraId="0D5DE98B" w14:textId="68038495" w:rsidR="004A4084" w:rsidRDefault="004A4084" w:rsidP="004A4084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In the website, </w:t>
      </w:r>
      <w:r w:rsidRPr="006F5275">
        <w:rPr>
          <w:b/>
          <w:bCs/>
          <w:sz w:val="20"/>
          <w:szCs w:val="20"/>
        </w:rPr>
        <w:t>add a table with the hours the store is open</w:t>
      </w:r>
      <w:r>
        <w:rPr>
          <w:sz w:val="20"/>
          <w:szCs w:val="20"/>
        </w:rPr>
        <w:t>.</w:t>
      </w:r>
      <w:r w:rsidR="00FF58E8">
        <w:rPr>
          <w:sz w:val="20"/>
          <w:szCs w:val="20"/>
        </w:rPr>
        <w:t xml:space="preserve"> The store is open Monday-Thursday from 8am</w:t>
      </w:r>
      <w:r w:rsidR="00FF58E8">
        <w:rPr>
          <w:sz w:val="20"/>
          <w:szCs w:val="20"/>
        </w:rPr>
        <w:noBreakHyphen/>
        <w:t>9pm, Friday from 8am-8pm, Saturday-Sunday from 9am-8pm.</w:t>
      </w:r>
    </w:p>
    <w:p w14:paraId="28AB1290" w14:textId="0DD74C9A" w:rsidR="00DE0240" w:rsidRDefault="00654ED4" w:rsidP="00DE0240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Finally, Tom Nook </w:t>
      </w:r>
      <w:r w:rsidR="00DE0240">
        <w:rPr>
          <w:sz w:val="20"/>
          <w:szCs w:val="20"/>
        </w:rPr>
        <w:t xml:space="preserve">wants you to claim your work as your own. </w:t>
      </w:r>
      <w:r w:rsidR="00AE4AFB" w:rsidRPr="00B3288A">
        <w:rPr>
          <w:b/>
          <w:bCs/>
          <w:sz w:val="20"/>
          <w:szCs w:val="20"/>
        </w:rPr>
        <w:t>C</w:t>
      </w:r>
      <w:r w:rsidR="00DE0240" w:rsidRPr="00B3288A">
        <w:rPr>
          <w:b/>
          <w:bCs/>
          <w:sz w:val="20"/>
          <w:szCs w:val="20"/>
        </w:rPr>
        <w:t>reate a footer</w:t>
      </w:r>
      <w:r w:rsidR="00DE0240">
        <w:rPr>
          <w:sz w:val="20"/>
          <w:szCs w:val="20"/>
        </w:rPr>
        <w:t xml:space="preserve"> with </w:t>
      </w:r>
      <w:r w:rsidR="00DE0240" w:rsidRPr="00B3288A">
        <w:rPr>
          <w:b/>
          <w:bCs/>
          <w:sz w:val="20"/>
          <w:szCs w:val="20"/>
        </w:rPr>
        <w:t>your name</w:t>
      </w:r>
      <w:r w:rsidR="00FB588A">
        <w:rPr>
          <w:b/>
          <w:bCs/>
          <w:sz w:val="20"/>
          <w:szCs w:val="20"/>
        </w:rPr>
        <w:t xml:space="preserve"> and username</w:t>
      </w:r>
      <w:r w:rsidR="00DE0240" w:rsidRPr="00B3288A">
        <w:rPr>
          <w:b/>
          <w:bCs/>
          <w:sz w:val="20"/>
          <w:szCs w:val="20"/>
        </w:rPr>
        <w:t xml:space="preserve"> in small, italic text with the year and a copyright symbol</w:t>
      </w:r>
      <w:r w:rsidR="00DE0240">
        <w:rPr>
          <w:sz w:val="20"/>
          <w:szCs w:val="20"/>
        </w:rPr>
        <w:t xml:space="preserve"> to follow. </w:t>
      </w:r>
      <w:r w:rsidR="00E56B2E">
        <w:rPr>
          <w:sz w:val="20"/>
          <w:szCs w:val="20"/>
        </w:rPr>
        <w:t xml:space="preserve">You </w:t>
      </w:r>
      <w:r w:rsidR="00294658">
        <w:rPr>
          <w:sz w:val="20"/>
          <w:szCs w:val="20"/>
        </w:rPr>
        <w:t>cannot</w:t>
      </w:r>
      <w:r w:rsidR="00E56B2E">
        <w:rPr>
          <w:sz w:val="20"/>
          <w:szCs w:val="20"/>
        </w:rPr>
        <w:t xml:space="preserve"> copy and paste the copyright symbol; lookup documentation for how to include special characters. </w:t>
      </w:r>
      <w:r w:rsidR="00DE0240">
        <w:rPr>
          <w:sz w:val="20"/>
          <w:szCs w:val="20"/>
        </w:rPr>
        <w:t>For example, he would have it be:</w:t>
      </w:r>
    </w:p>
    <w:p w14:paraId="12C7B864" w14:textId="292F37D6" w:rsidR="00DE0240" w:rsidRDefault="00DE0240" w:rsidP="00DE0240">
      <w:pPr>
        <w:spacing w:before="120" w:after="120"/>
        <w:jc w:val="center"/>
        <w:rPr>
          <w:i/>
          <w:iCs/>
          <w:sz w:val="18"/>
          <w:szCs w:val="18"/>
        </w:rPr>
      </w:pPr>
      <w:r w:rsidRPr="00DE0240">
        <w:rPr>
          <w:i/>
          <w:iCs/>
          <w:sz w:val="18"/>
          <w:szCs w:val="18"/>
        </w:rPr>
        <w:t xml:space="preserve">Tom Nook </w:t>
      </w:r>
      <w:r w:rsidR="00FB588A">
        <w:rPr>
          <w:i/>
          <w:iCs/>
          <w:sz w:val="18"/>
          <w:szCs w:val="18"/>
        </w:rPr>
        <w:t xml:space="preserve">(tnook) </w:t>
      </w:r>
      <w:r w:rsidRPr="00DE0240">
        <w:rPr>
          <w:i/>
          <w:iCs/>
          <w:sz w:val="18"/>
          <w:szCs w:val="18"/>
        </w:rPr>
        <w:t>2020 ©</w:t>
      </w:r>
    </w:p>
    <w:p w14:paraId="263D4992" w14:textId="016B0609" w:rsidR="000A1A66" w:rsidRDefault="00016727" w:rsidP="00583DE4">
      <w:pPr>
        <w:numPr>
          <w:ilvl w:val="0"/>
          <w:numId w:val="3"/>
        </w:numPr>
        <w:spacing w:before="120" w:after="120"/>
        <w:rPr>
          <w:sz w:val="20"/>
          <w:szCs w:val="20"/>
        </w:rPr>
      </w:pPr>
      <w:r>
        <w:rPr>
          <w:sz w:val="20"/>
          <w:szCs w:val="20"/>
        </w:rPr>
        <w:t xml:space="preserve">Congrats you have finished your Website Mastery Project. Make sure you have your final project </w:t>
      </w:r>
      <w:r w:rsidRPr="00B319D5">
        <w:rPr>
          <w:b/>
          <w:bCs/>
          <w:sz w:val="20"/>
          <w:szCs w:val="20"/>
        </w:rPr>
        <w:t xml:space="preserve">uploaded to </w:t>
      </w:r>
      <w:r w:rsidR="0003504F">
        <w:rPr>
          <w:b/>
          <w:bCs/>
          <w:sz w:val="20"/>
          <w:szCs w:val="20"/>
        </w:rPr>
        <w:t>Pages</w:t>
      </w:r>
      <w:r>
        <w:rPr>
          <w:sz w:val="20"/>
          <w:szCs w:val="20"/>
        </w:rPr>
        <w:t xml:space="preserve"> and </w:t>
      </w:r>
      <w:r w:rsidRPr="00B319D5">
        <w:rPr>
          <w:b/>
          <w:bCs/>
          <w:sz w:val="20"/>
          <w:szCs w:val="20"/>
        </w:rPr>
        <w:t>turn in your working weblink</w:t>
      </w:r>
      <w:r>
        <w:rPr>
          <w:sz w:val="20"/>
          <w:szCs w:val="20"/>
        </w:rPr>
        <w:t xml:space="preserve"> to the assignment submission!</w:t>
      </w:r>
    </w:p>
    <w:p w14:paraId="6069C64D" w14:textId="5D672064" w:rsidR="0006616F" w:rsidRPr="000A1A66" w:rsidRDefault="000A1A66" w:rsidP="000A1A6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01D53BE" w14:textId="32E66C80" w:rsidR="00802F96" w:rsidRDefault="00802F96" w:rsidP="00802F96">
      <w:pPr>
        <w:spacing w:before="120" w:after="120"/>
        <w:rPr>
          <w:sz w:val="20"/>
          <w:szCs w:val="20"/>
        </w:rPr>
      </w:pPr>
      <w:r>
        <w:rPr>
          <w:sz w:val="20"/>
          <w:szCs w:val="20"/>
        </w:rPr>
        <w:lastRenderedPageBreak/>
        <w:t>An example of this project could look like the following:</w:t>
      </w:r>
    </w:p>
    <w:p w14:paraId="7F7B9038" w14:textId="50FF9091" w:rsidR="004A4084" w:rsidRDefault="004A4084" w:rsidP="004A4084">
      <w:pPr>
        <w:spacing w:before="120" w:after="120"/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142F5E46" wp14:editId="61AA9596">
            <wp:extent cx="5943600" cy="2014855"/>
            <wp:effectExtent l="0" t="0" r="0" b="444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18"/>
          <w:szCs w:val="18"/>
        </w:rPr>
        <w:drawing>
          <wp:inline distT="0" distB="0" distL="0" distR="0" wp14:anchorId="0C8B3DEC" wp14:editId="49A4199F">
            <wp:extent cx="5943600" cy="31311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Tw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E10" w14:textId="77777777" w:rsidR="004A4084" w:rsidRDefault="004A408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603AF616" w14:textId="77777777" w:rsidR="00A34159" w:rsidRPr="00D96900" w:rsidRDefault="00A34159" w:rsidP="004A4084">
      <w:pPr>
        <w:spacing w:before="120" w:after="120"/>
        <w:rPr>
          <w:i/>
          <w:iCs/>
          <w:sz w:val="18"/>
          <w:szCs w:val="18"/>
        </w:rPr>
      </w:pPr>
    </w:p>
    <w:tbl>
      <w:tblPr>
        <w:tblW w:w="87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90"/>
        <w:gridCol w:w="1440"/>
      </w:tblGrid>
      <w:tr w:rsidR="007A4533" w14:paraId="767DA004" w14:textId="77777777" w:rsidTr="4496777E">
        <w:tc>
          <w:tcPr>
            <w:tcW w:w="7290" w:type="dxa"/>
          </w:tcPr>
          <w:p w14:paraId="07B5FA63" w14:textId="6E9BD2AC" w:rsidR="007A4533" w:rsidRDefault="00132B5D" w:rsidP="00F02E31">
            <w:pPr>
              <w:pStyle w:val="Heading3"/>
            </w:pPr>
            <w:r>
              <w:t>Checklist/Grading Rubric</w:t>
            </w:r>
          </w:p>
        </w:tc>
        <w:tc>
          <w:tcPr>
            <w:tcW w:w="1440" w:type="dxa"/>
          </w:tcPr>
          <w:p w14:paraId="6B5351FF" w14:textId="77777777" w:rsidR="007A4533" w:rsidRDefault="007A4533" w:rsidP="005B11EE">
            <w:pPr>
              <w:pStyle w:val="Heading3"/>
              <w:jc w:val="center"/>
            </w:pPr>
            <w:r>
              <w:t>Points Possible</w:t>
            </w:r>
          </w:p>
        </w:tc>
      </w:tr>
      <w:tr w:rsidR="005B11EE" w14:paraId="1A4B2F2B" w14:textId="77777777" w:rsidTr="4496777E">
        <w:tc>
          <w:tcPr>
            <w:tcW w:w="7290" w:type="dxa"/>
          </w:tcPr>
          <w:p w14:paraId="2E586B98" w14:textId="4EAFB997" w:rsidR="00393080" w:rsidRPr="00074E94" w:rsidRDefault="00A66479" w:rsidP="00393080">
            <w:pPr>
              <w:pStyle w:val="Heading3"/>
            </w:pPr>
            <w:r>
              <w:t>HTML Requirements</w:t>
            </w:r>
          </w:p>
          <w:p w14:paraId="1124798B" w14:textId="77777777" w:rsidR="000244FA" w:rsidRPr="00393080" w:rsidRDefault="000244FA" w:rsidP="000244FA">
            <w:pPr>
              <w:rPr>
                <w:lang w:eastAsia="zh-CN"/>
              </w:rPr>
            </w:pPr>
          </w:p>
        </w:tc>
        <w:tc>
          <w:tcPr>
            <w:tcW w:w="1440" w:type="dxa"/>
          </w:tcPr>
          <w:p w14:paraId="3F577C5F" w14:textId="544287C1" w:rsidR="005B11EE" w:rsidRPr="00C65317" w:rsidRDefault="00F97C8D" w:rsidP="00B956FD">
            <w:pPr>
              <w:pStyle w:val="Heading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</w:tr>
      <w:tr w:rsidR="005B11EE" w:rsidRPr="002F6224" w14:paraId="30A85BB5" w14:textId="77777777" w:rsidTr="4496777E">
        <w:tc>
          <w:tcPr>
            <w:tcW w:w="7290" w:type="dxa"/>
          </w:tcPr>
          <w:p w14:paraId="037F33A6" w14:textId="7425C79B" w:rsidR="00025667" w:rsidRDefault="00025667" w:rsidP="00F44F4C">
            <w:pPr>
              <w:numPr>
                <w:ilvl w:val="0"/>
                <w:numId w:val="3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website should contain </w:t>
            </w:r>
            <w:r w:rsidR="007C438E">
              <w:rPr>
                <w:sz w:val="20"/>
                <w:szCs w:val="20"/>
              </w:rPr>
              <w:t>all</w:t>
            </w:r>
            <w:r>
              <w:rPr>
                <w:sz w:val="20"/>
                <w:szCs w:val="20"/>
              </w:rPr>
              <w:t xml:space="preserve"> tags in the HTML skeleton.</w:t>
            </w:r>
          </w:p>
          <w:p w14:paraId="686781FD" w14:textId="5D5228D2" w:rsidR="0076276B" w:rsidRDefault="0076276B" w:rsidP="00F44F4C">
            <w:pPr>
              <w:numPr>
                <w:ilvl w:val="0"/>
                <w:numId w:val="3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of website is changed to specifications</w:t>
            </w:r>
          </w:p>
          <w:p w14:paraId="0B76B2D8" w14:textId="08840739" w:rsidR="007C438E" w:rsidRDefault="00AE2444" w:rsidP="00F44F4C">
            <w:pPr>
              <w:numPr>
                <w:ilvl w:val="0"/>
                <w:numId w:val="3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links are made: one relative link and one absolute link</w:t>
            </w:r>
          </w:p>
          <w:p w14:paraId="360C0BD4" w14:textId="03353440" w:rsidR="007B396F" w:rsidRDefault="00C92FC9" w:rsidP="00F44F4C">
            <w:pPr>
              <w:numPr>
                <w:ilvl w:val="0"/>
                <w:numId w:val="3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paragraph and list are included on the homepage</w:t>
            </w:r>
            <w:r w:rsidR="009E3543">
              <w:rPr>
                <w:sz w:val="20"/>
                <w:szCs w:val="20"/>
              </w:rPr>
              <w:t xml:space="preserve"> as specified</w:t>
            </w:r>
          </w:p>
          <w:p w14:paraId="515D3240" w14:textId="50C30DD4" w:rsidR="005C30DB" w:rsidRPr="005C30DB" w:rsidRDefault="005C30DB" w:rsidP="00F44F4C">
            <w:pPr>
              <w:numPr>
                <w:ilvl w:val="0"/>
                <w:numId w:val="3"/>
              </w:numPr>
              <w:spacing w:before="120" w:after="120"/>
              <w:rPr>
                <w:sz w:val="20"/>
                <w:szCs w:val="20"/>
              </w:rPr>
            </w:pPr>
            <w:r w:rsidRPr="005C30DB">
              <w:rPr>
                <w:sz w:val="20"/>
                <w:szCs w:val="20"/>
              </w:rPr>
              <w:t xml:space="preserve">Include </w:t>
            </w:r>
            <w:r w:rsidR="00C829BF">
              <w:rPr>
                <w:sz w:val="20"/>
                <w:szCs w:val="20"/>
              </w:rPr>
              <w:t>the logo image in the website</w:t>
            </w:r>
          </w:p>
          <w:p w14:paraId="4D8A7953" w14:textId="77777777" w:rsidR="00162155" w:rsidRDefault="00D921E6" w:rsidP="00C503D3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gif is added with an appropriate heading tag to accompany it</w:t>
            </w:r>
          </w:p>
          <w:p w14:paraId="72C6C6CD" w14:textId="77777777" w:rsidR="00D921E6" w:rsidRDefault="00D921E6" w:rsidP="00C503D3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table with the store hours is added with the correct hours</w:t>
            </w:r>
          </w:p>
          <w:p w14:paraId="16B73A40" w14:textId="4BFCD91C" w:rsidR="005A7FA4" w:rsidRDefault="005A7FA4" w:rsidP="00C503D3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Footer is included with the student’s name, year, and copyright symbol. The special character should not be copied and pasted</w:t>
            </w:r>
          </w:p>
          <w:p w14:paraId="0480BFE8" w14:textId="77777777" w:rsidR="00B100BF" w:rsidRDefault="00B100BF" w:rsidP="00C503D3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in the footer is small and italicized</w:t>
            </w:r>
          </w:p>
          <w:p w14:paraId="0664A3A9" w14:textId="1532A281" w:rsidR="00825A6F" w:rsidRPr="00FC347F" w:rsidRDefault="00825A6F" w:rsidP="00C503D3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linebreak &lt;br&gt; or horizontal break &lt;hr&gt; is used atleast twice in the website</w:t>
            </w:r>
          </w:p>
        </w:tc>
        <w:tc>
          <w:tcPr>
            <w:tcW w:w="1440" w:type="dxa"/>
          </w:tcPr>
          <w:p w14:paraId="1DA7AAB7" w14:textId="2AD39A34" w:rsidR="00071D59" w:rsidRPr="001D7F2C" w:rsidRDefault="00F97C8D" w:rsidP="0043495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58AEC78" w14:textId="3E32D3FF" w:rsidR="00D50D1F" w:rsidRPr="001D7F2C" w:rsidRDefault="00F97C8D" w:rsidP="001D7F2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0CB779E" w14:textId="5B10A59A" w:rsidR="00071D59" w:rsidRPr="001D7F2C" w:rsidRDefault="00F97C8D" w:rsidP="0043495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266C4A70" w14:textId="3276691D" w:rsidR="00E94CE7" w:rsidRPr="001D7F2C" w:rsidRDefault="00F97C8D" w:rsidP="0043495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3B40B8A" w14:textId="5D9782D1" w:rsidR="00071D59" w:rsidRPr="001D7F2C" w:rsidRDefault="00F97C8D" w:rsidP="0043495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78F8E9B8" w14:textId="5D7E4243" w:rsidR="00861E52" w:rsidRPr="000A1A66" w:rsidRDefault="00F97C8D" w:rsidP="00F85BE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49A78BB" w14:textId="36E167D2" w:rsidR="000A1A66" w:rsidRPr="000A1A66" w:rsidRDefault="00F97C8D" w:rsidP="00F85BE1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A232B87" w14:textId="66D552BD" w:rsidR="00B100BF" w:rsidRDefault="00F97C8D" w:rsidP="00B100B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ED8C3C6" w14:textId="77777777" w:rsidR="00B100BF" w:rsidRPr="00B100BF" w:rsidRDefault="00B100BF" w:rsidP="00F97C8D">
            <w:pPr>
              <w:spacing w:before="120" w:after="120"/>
              <w:rPr>
                <w:sz w:val="6"/>
                <w:szCs w:val="6"/>
              </w:rPr>
            </w:pPr>
          </w:p>
          <w:p w14:paraId="1ED72C49" w14:textId="76763764" w:rsidR="00B100BF" w:rsidRDefault="00F97C8D" w:rsidP="00B100B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01E2CC5" w14:textId="69F57E0E" w:rsidR="00825A6F" w:rsidRPr="00B100BF" w:rsidRDefault="00F97C8D" w:rsidP="00B100BF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B11EE" w14:paraId="14C98572" w14:textId="77777777" w:rsidTr="4496777E">
        <w:tc>
          <w:tcPr>
            <w:tcW w:w="7290" w:type="dxa"/>
          </w:tcPr>
          <w:p w14:paraId="45D2F5F0" w14:textId="178B1BA1" w:rsidR="005B11EE" w:rsidRPr="0087134A" w:rsidRDefault="007239DA" w:rsidP="00D20670">
            <w:pPr>
              <w:pStyle w:val="Heading3"/>
              <w:rPr>
                <w:lang w:eastAsia="zh-CN"/>
              </w:rPr>
            </w:pPr>
            <w:r>
              <w:t>CSS Requirements</w:t>
            </w:r>
          </w:p>
        </w:tc>
        <w:tc>
          <w:tcPr>
            <w:tcW w:w="1440" w:type="dxa"/>
          </w:tcPr>
          <w:p w14:paraId="4931C118" w14:textId="7531079E" w:rsidR="00B50315" w:rsidRPr="00B50315" w:rsidRDefault="00F97C8D" w:rsidP="00EC55EC">
            <w:pPr>
              <w:pStyle w:val="Heading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</w:tr>
      <w:tr w:rsidR="005B11EE" w:rsidRPr="002F6224" w14:paraId="46428152" w14:textId="77777777" w:rsidTr="4496777E">
        <w:tc>
          <w:tcPr>
            <w:tcW w:w="7290" w:type="dxa"/>
          </w:tcPr>
          <w:p w14:paraId="36A1FFEA" w14:textId="2BFEA166" w:rsidR="004940CF" w:rsidRDefault="004940CF" w:rsidP="004940CF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 external stylesheet to style all elements in the project. This should be linked</w:t>
            </w:r>
            <w:r w:rsidR="00EC45C8">
              <w:rPr>
                <w:sz w:val="20"/>
                <w:szCs w:val="20"/>
              </w:rPr>
              <w:t xml:space="preserve"> to the homepage.</w:t>
            </w:r>
          </w:p>
          <w:p w14:paraId="62829241" w14:textId="445B7E3B" w:rsidR="00AD7AE7" w:rsidRDefault="00AD7AE7" w:rsidP="004940CF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image is changed to the image provided in the starter file</w:t>
            </w:r>
          </w:p>
          <w:p w14:paraId="05068763" w14:textId="602EA64D" w:rsidR="003231B1" w:rsidRPr="00FC347F" w:rsidRDefault="003231B1" w:rsidP="004940CF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background image does not repeat and has a fixed </w:t>
            </w:r>
            <w:r w:rsidR="000D63B3">
              <w:rPr>
                <w:sz w:val="20"/>
                <w:szCs w:val="20"/>
              </w:rPr>
              <w:t>property,</w:t>
            </w:r>
            <w:r>
              <w:rPr>
                <w:sz w:val="20"/>
                <w:szCs w:val="20"/>
              </w:rPr>
              <w:t xml:space="preserve"> so it doesn’t move when scrolling through the website</w:t>
            </w:r>
          </w:p>
          <w:p w14:paraId="1A457CDE" w14:textId="77777777" w:rsidR="007352BA" w:rsidRDefault="00E950DD" w:rsidP="00B31AE0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AD7AE7">
              <w:rPr>
                <w:sz w:val="20"/>
                <w:szCs w:val="20"/>
              </w:rPr>
              <w:t xml:space="preserve">logo </w:t>
            </w:r>
            <w:r>
              <w:rPr>
                <w:sz w:val="20"/>
                <w:szCs w:val="20"/>
              </w:rPr>
              <w:t>image should be rounded for visual appeal.</w:t>
            </w:r>
          </w:p>
          <w:p w14:paraId="2A01E94D" w14:textId="77777777" w:rsidR="007D72EA" w:rsidRDefault="007D72EA" w:rsidP="00B31AE0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correct pseudo class is applied to the links that changes the links’ appearance in some manner.</w:t>
            </w:r>
          </w:p>
          <w:p w14:paraId="7EFB2B3F" w14:textId="77777777" w:rsidR="00825A6F" w:rsidRDefault="00825A6F" w:rsidP="00B31AE0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border is used for </w:t>
            </w:r>
            <w:r w:rsidR="00E25EE6">
              <w:rPr>
                <w:sz w:val="20"/>
                <w:szCs w:val="20"/>
              </w:rPr>
              <w:t>each section of the website.</w:t>
            </w:r>
          </w:p>
          <w:p w14:paraId="5B01E484" w14:textId="0C0CD6CF" w:rsidR="00584584" w:rsidRPr="00FC347F" w:rsidRDefault="00584584" w:rsidP="00B31AE0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is legible on the website </w:t>
            </w:r>
            <w:r w:rsidR="00BD00FF">
              <w:rPr>
                <w:sz w:val="20"/>
                <w:szCs w:val="20"/>
              </w:rPr>
              <w:t>using</w:t>
            </w:r>
            <w:r>
              <w:rPr>
                <w:sz w:val="20"/>
                <w:szCs w:val="20"/>
              </w:rPr>
              <w:t xml:space="preserve"> background color</w:t>
            </w:r>
            <w:r w:rsidR="00BD00F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or text color</w:t>
            </w:r>
            <w:r w:rsidR="00BD00FF">
              <w:rPr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2BDAB5C0" w14:textId="5832D93D" w:rsidR="005852C4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852FFEB" w14:textId="31C4E9C7" w:rsidR="00635A33" w:rsidRPr="00635A33" w:rsidRDefault="00F97C8D" w:rsidP="00F97C8D">
            <w:pPr>
              <w:spacing w:before="120" w:after="12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</w:t>
            </w:r>
          </w:p>
          <w:p w14:paraId="78886450" w14:textId="6FA087B3" w:rsidR="00B46A96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4F7C500" w14:textId="4443A737" w:rsidR="00B46A96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F54672E" w14:textId="77777777" w:rsidR="003231B1" w:rsidRPr="003231B1" w:rsidRDefault="003231B1" w:rsidP="00B46A96">
            <w:pPr>
              <w:spacing w:before="120" w:after="120"/>
              <w:jc w:val="center"/>
              <w:rPr>
                <w:sz w:val="4"/>
                <w:szCs w:val="4"/>
              </w:rPr>
            </w:pPr>
          </w:p>
          <w:p w14:paraId="1E33A587" w14:textId="3A2CA6FE" w:rsidR="003231B1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DD26BC3" w14:textId="088106DE" w:rsidR="00B46A96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10BE1F48" w14:textId="77777777" w:rsidR="00635A33" w:rsidRPr="00635A33" w:rsidRDefault="00635A33" w:rsidP="00B46A96">
            <w:pPr>
              <w:spacing w:before="120" w:after="120"/>
              <w:jc w:val="center"/>
              <w:rPr>
                <w:sz w:val="6"/>
                <w:szCs w:val="6"/>
              </w:rPr>
            </w:pPr>
          </w:p>
          <w:p w14:paraId="754C0D0D" w14:textId="357BB4DE" w:rsidR="00B46A96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72A886A6" w14:textId="70FCCB38" w:rsidR="00BD00FF" w:rsidRPr="00B46A96" w:rsidRDefault="00F97C8D" w:rsidP="00B46A96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67110" w:rsidRPr="002F6224" w14:paraId="595F8120" w14:textId="77777777" w:rsidTr="4496777E">
        <w:tc>
          <w:tcPr>
            <w:tcW w:w="7290" w:type="dxa"/>
          </w:tcPr>
          <w:p w14:paraId="2CF3AA00" w14:textId="70BD7F6E" w:rsidR="00267110" w:rsidRDefault="00267110" w:rsidP="00267110">
            <w:pPr>
              <w:pStyle w:val="Heading3"/>
              <w:rPr>
                <w:sz w:val="20"/>
                <w:szCs w:val="20"/>
              </w:rPr>
            </w:pPr>
            <w:r w:rsidRPr="00267110">
              <w:t>Misc. Requirements</w:t>
            </w:r>
          </w:p>
        </w:tc>
        <w:tc>
          <w:tcPr>
            <w:tcW w:w="1440" w:type="dxa"/>
          </w:tcPr>
          <w:p w14:paraId="1ACD8477" w14:textId="7C3A9B9C" w:rsidR="00267110" w:rsidRDefault="00F97C8D" w:rsidP="00240829">
            <w:pPr>
              <w:pStyle w:val="Heading3"/>
              <w:jc w:val="center"/>
            </w:pPr>
            <w:r>
              <w:rPr>
                <w:lang w:eastAsia="zh-CN"/>
              </w:rPr>
              <w:t>10</w:t>
            </w:r>
          </w:p>
        </w:tc>
      </w:tr>
      <w:tr w:rsidR="0080493E" w:rsidRPr="002F6224" w14:paraId="73848C2D" w14:textId="77777777" w:rsidTr="4496777E">
        <w:tc>
          <w:tcPr>
            <w:tcW w:w="7290" w:type="dxa"/>
          </w:tcPr>
          <w:p w14:paraId="53DEBC90" w14:textId="3A5D8FD6" w:rsidR="0080493E" w:rsidRDefault="0080493E" w:rsidP="0080493E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link for the website is functional and takes the user to the homepage of the website created.</w:t>
            </w:r>
          </w:p>
          <w:p w14:paraId="3263C794" w14:textId="0DE0C076" w:rsidR="0080493E" w:rsidRDefault="0080493E" w:rsidP="0080493E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 are uploaded to the website host (</w:t>
            </w:r>
            <w:r w:rsidR="00F97C8D">
              <w:rPr>
                <w:sz w:val="20"/>
                <w:szCs w:val="20"/>
              </w:rPr>
              <w:t>Pages</w:t>
            </w:r>
            <w:r>
              <w:rPr>
                <w:sz w:val="20"/>
                <w:szCs w:val="20"/>
              </w:rPr>
              <w:t>)</w:t>
            </w:r>
          </w:p>
          <w:p w14:paraId="54A52561" w14:textId="77777777" w:rsidR="00F97C8D" w:rsidRDefault="00F97C8D" w:rsidP="0080493E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 w:rsidRPr="00F97C8D">
              <w:rPr>
                <w:sz w:val="20"/>
                <w:szCs w:val="20"/>
              </w:rPr>
              <w:t>The files exists in the /nook-shop folder on the Pages server.</w:t>
            </w:r>
          </w:p>
          <w:p w14:paraId="724F7B3A" w14:textId="4D8078BF" w:rsidR="00F97C8D" w:rsidRDefault="00F97C8D" w:rsidP="0080493E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 w:rsidRPr="00F97C8D">
              <w:rPr>
                <w:sz w:val="20"/>
                <w:szCs w:val="20"/>
              </w:rPr>
              <w:t>The main file is named index.html and the CSS file has the username replaced with the student username.</w:t>
            </w:r>
          </w:p>
          <w:p w14:paraId="2AEA0FF2" w14:textId="6ECABA06" w:rsidR="002871D4" w:rsidRPr="0080493E" w:rsidRDefault="002871D4" w:rsidP="0080493E">
            <w:pPr>
              <w:numPr>
                <w:ilvl w:val="0"/>
                <w:numId w:val="3"/>
              </w:num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website has a professional appearance and colors follow a color pallet.</w:t>
            </w:r>
          </w:p>
        </w:tc>
        <w:tc>
          <w:tcPr>
            <w:tcW w:w="1440" w:type="dxa"/>
          </w:tcPr>
          <w:p w14:paraId="284D043C" w14:textId="4EF8AEA4" w:rsidR="0080493E" w:rsidRDefault="00F97C8D" w:rsidP="008049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A88DE7F" w14:textId="77777777" w:rsidR="00A02B79" w:rsidRPr="00A02B79" w:rsidRDefault="00A02B79" w:rsidP="0080493E">
            <w:pPr>
              <w:spacing w:before="120" w:after="120"/>
              <w:jc w:val="center"/>
              <w:rPr>
                <w:sz w:val="2"/>
                <w:szCs w:val="2"/>
              </w:rPr>
            </w:pPr>
          </w:p>
          <w:p w14:paraId="0308EFA5" w14:textId="6FA0284D" w:rsidR="00240829" w:rsidRDefault="00F97C8D" w:rsidP="008049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BA1BDD3" w14:textId="5125E114" w:rsidR="00240829" w:rsidRDefault="00F97C8D" w:rsidP="008049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31412C7" w14:textId="56BB1D4A" w:rsidR="00240829" w:rsidRDefault="00F97C8D" w:rsidP="008049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85D9D85" w14:textId="77777777" w:rsidR="002871D4" w:rsidRDefault="002871D4" w:rsidP="0080493E">
            <w:pPr>
              <w:spacing w:before="120" w:after="120"/>
              <w:jc w:val="center"/>
              <w:rPr>
                <w:sz w:val="2"/>
                <w:szCs w:val="2"/>
              </w:rPr>
            </w:pPr>
          </w:p>
          <w:p w14:paraId="70727F24" w14:textId="63A1DF49" w:rsidR="002871D4" w:rsidRPr="002871D4" w:rsidRDefault="00F97C8D" w:rsidP="008049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067F9BD" w14:textId="6A041B4D" w:rsidR="0006616F" w:rsidRDefault="0006616F">
      <w:pPr>
        <w:sectPr w:rsidR="0006616F" w:rsidSect="007A4533">
          <w:headerReference w:type="default" r:id="rId12"/>
          <w:pgSz w:w="12240" w:h="15840"/>
          <w:pgMar w:top="634" w:right="1440" w:bottom="1440" w:left="1440" w:header="288" w:footer="720" w:gutter="0"/>
          <w:cols w:space="720"/>
          <w:docGrid w:type="lines" w:linePitch="360"/>
        </w:sectPr>
      </w:pPr>
    </w:p>
    <w:p w14:paraId="6A781A5C" w14:textId="77777777" w:rsidR="0006616F" w:rsidRPr="0006616F" w:rsidRDefault="0006616F">
      <w:pPr>
        <w:rPr>
          <w:b/>
        </w:rPr>
        <w:sectPr w:rsidR="0006616F" w:rsidRPr="0006616F" w:rsidSect="0006616F">
          <w:type w:val="continuous"/>
          <w:pgSz w:w="12240" w:h="15840" w:code="1"/>
          <w:pgMar w:top="634" w:right="1440" w:bottom="1440" w:left="1440" w:header="288" w:footer="720" w:gutter="0"/>
          <w:cols w:space="720"/>
          <w:vAlign w:val="center"/>
          <w:docGrid w:type="linesAndChars" w:linePitch="360"/>
        </w:sectPr>
      </w:pPr>
    </w:p>
    <w:p w14:paraId="1C9825BF" w14:textId="77777777" w:rsidR="0006616F" w:rsidRDefault="0006616F">
      <w:pPr>
        <w:sectPr w:rsidR="0006616F" w:rsidSect="0006616F">
          <w:pgSz w:w="12240" w:h="15840" w:code="1"/>
          <w:pgMar w:top="634" w:right="1440" w:bottom="1440" w:left="1440" w:header="288" w:footer="720" w:gutter="0"/>
          <w:cols w:space="720"/>
          <w:vAlign w:val="center"/>
          <w:docGrid w:type="lines" w:linePitch="360"/>
        </w:sectPr>
      </w:pPr>
    </w:p>
    <w:p w14:paraId="6791C3CE" w14:textId="77777777" w:rsidR="00F02E31" w:rsidRDefault="00F02E31" w:rsidP="009A517A">
      <w:pPr>
        <w:rPr>
          <w:lang w:eastAsia="zh-CN"/>
        </w:rPr>
      </w:pPr>
    </w:p>
    <w:sectPr w:rsidR="00F02E31" w:rsidSect="0006616F">
      <w:type w:val="continuous"/>
      <w:pgSz w:w="12240" w:h="15840"/>
      <w:pgMar w:top="634" w:right="1440" w:bottom="1440" w:left="1440" w:header="288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CD630" w14:textId="77777777" w:rsidR="0062119E" w:rsidRDefault="0062119E">
      <w:r>
        <w:separator/>
      </w:r>
    </w:p>
  </w:endnote>
  <w:endnote w:type="continuationSeparator" w:id="0">
    <w:p w14:paraId="20677434" w14:textId="77777777" w:rsidR="0062119E" w:rsidRDefault="00621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673C5" w14:textId="77777777" w:rsidR="0062119E" w:rsidRDefault="0062119E">
      <w:r>
        <w:separator/>
      </w:r>
    </w:p>
  </w:footnote>
  <w:footnote w:type="continuationSeparator" w:id="0">
    <w:p w14:paraId="2DC4167E" w14:textId="77777777" w:rsidR="0062119E" w:rsidRDefault="0062119E">
      <w:r>
        <w:continuationSeparator/>
      </w:r>
    </w:p>
  </w:footnote>
  <w:footnote w:id="1">
    <w:p w14:paraId="12B5CC42" w14:textId="0142A843" w:rsidR="00120BDC" w:rsidRDefault="00120BDC" w:rsidP="00120BDC">
      <w:pPr>
        <w:pStyle w:val="FootnoteText"/>
      </w:pPr>
      <w:r>
        <w:rPr>
          <w:rStyle w:val="FootnoteReference"/>
        </w:rPr>
        <w:footnoteRef/>
      </w:r>
      <w:r>
        <w:t xml:space="preserve"> Throughout time, Tom Nook has been updating his stores and stocking in new products. Sometimes new products </w:t>
      </w:r>
      <w:r w:rsidR="00F54E87">
        <w:t>are</w:t>
      </w:r>
      <w:r>
        <w:t xml:space="preserve"> not enough to keep up with the demand of a growing town. Expansion to multiple stores is </w:t>
      </w:r>
      <w:r w:rsidR="00F54E87">
        <w:t>necessary</w:t>
      </w:r>
      <w:r>
        <w:t>. Tom Nook has tried to keep up with his growing demand in products by opening multiple locations such as:</w:t>
      </w:r>
    </w:p>
  </w:footnote>
  <w:footnote w:id="2">
    <w:p w14:paraId="2D843941" w14:textId="3AE1781D" w:rsidR="00EC56C1" w:rsidRDefault="00EC56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B67C7">
        <w:t>Nook ‘n’ Go, Nookingtons, Nook Cranny, Nookway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9A42" w14:textId="77777777" w:rsidR="00327AAB" w:rsidRDefault="00327AAB" w:rsidP="00F02E31">
    <w:pPr>
      <w:pStyle w:val="Header"/>
    </w:pPr>
  </w:p>
  <w:p w14:paraId="6FF8C5FE" w14:textId="77777777" w:rsidR="00327AAB" w:rsidRDefault="00327A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discuss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0FE44BE4"/>
    <w:multiLevelType w:val="hybridMultilevel"/>
    <w:tmpl w:val="6A56C350"/>
    <w:lvl w:ilvl="0" w:tplc="45D0D3B4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83A80"/>
    <w:multiLevelType w:val="hybridMultilevel"/>
    <w:tmpl w:val="0BEA7DA0"/>
    <w:lvl w:ilvl="0" w:tplc="CF50CD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14884"/>
    <w:multiLevelType w:val="hybridMultilevel"/>
    <w:tmpl w:val="4BF2EB3C"/>
    <w:lvl w:ilvl="0" w:tplc="45D0D3B4">
      <w:start w:val="1"/>
      <w:numFmt w:val="upp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EF0B3E"/>
    <w:multiLevelType w:val="hybridMultilevel"/>
    <w:tmpl w:val="03CE6BE4"/>
    <w:name w:val="WW8Num3"/>
    <w:lvl w:ilvl="0" w:tplc="F0B6FBF4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CA36C5"/>
    <w:multiLevelType w:val="hybridMultilevel"/>
    <w:tmpl w:val="BBCE656E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2DC35E09"/>
    <w:multiLevelType w:val="multilevel"/>
    <w:tmpl w:val="6A56C35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BB7BDD"/>
    <w:multiLevelType w:val="hybridMultilevel"/>
    <w:tmpl w:val="5BE2414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4F2200CF"/>
    <w:multiLevelType w:val="hybridMultilevel"/>
    <w:tmpl w:val="CAF47970"/>
    <w:lvl w:ilvl="0" w:tplc="CF50CD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60B74"/>
    <w:multiLevelType w:val="hybridMultilevel"/>
    <w:tmpl w:val="90323B6E"/>
    <w:lvl w:ilvl="0" w:tplc="F1C01B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84189"/>
    <w:multiLevelType w:val="hybridMultilevel"/>
    <w:tmpl w:val="D82241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26716A"/>
    <w:multiLevelType w:val="hybridMultilevel"/>
    <w:tmpl w:val="73F879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3D52CF3"/>
    <w:multiLevelType w:val="hybridMultilevel"/>
    <w:tmpl w:val="5B182BB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741A5FD9"/>
    <w:multiLevelType w:val="hybridMultilevel"/>
    <w:tmpl w:val="A258B3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FA122D8"/>
    <w:multiLevelType w:val="hybridMultilevel"/>
    <w:tmpl w:val="BD7CE5A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13"/>
  </w:num>
  <w:num w:numId="9">
    <w:abstractNumId w:val="12"/>
  </w:num>
  <w:num w:numId="10">
    <w:abstractNumId w:val="11"/>
  </w:num>
  <w:num w:numId="11">
    <w:abstractNumId w:val="14"/>
  </w:num>
  <w:num w:numId="12">
    <w:abstractNumId w:val="7"/>
  </w:num>
  <w:num w:numId="13">
    <w:abstractNumId w:val="5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097"/>
    <w:rsid w:val="00001053"/>
    <w:rsid w:val="000011E4"/>
    <w:rsid w:val="00002C26"/>
    <w:rsid w:val="000124E7"/>
    <w:rsid w:val="00012E2F"/>
    <w:rsid w:val="00016727"/>
    <w:rsid w:val="000239CB"/>
    <w:rsid w:val="000244FA"/>
    <w:rsid w:val="00024A88"/>
    <w:rsid w:val="00025667"/>
    <w:rsid w:val="00031CC0"/>
    <w:rsid w:val="00031D90"/>
    <w:rsid w:val="00033F6D"/>
    <w:rsid w:val="0003504F"/>
    <w:rsid w:val="00053166"/>
    <w:rsid w:val="00054B73"/>
    <w:rsid w:val="00054CBD"/>
    <w:rsid w:val="0006616F"/>
    <w:rsid w:val="00071D59"/>
    <w:rsid w:val="00081E04"/>
    <w:rsid w:val="0008650A"/>
    <w:rsid w:val="0008657D"/>
    <w:rsid w:val="00094EB3"/>
    <w:rsid w:val="000A0D05"/>
    <w:rsid w:val="000A1A66"/>
    <w:rsid w:val="000A5A46"/>
    <w:rsid w:val="000A6136"/>
    <w:rsid w:val="000B1D1B"/>
    <w:rsid w:val="000B65DA"/>
    <w:rsid w:val="000C3F62"/>
    <w:rsid w:val="000D458E"/>
    <w:rsid w:val="000D63B3"/>
    <w:rsid w:val="000D7CCB"/>
    <w:rsid w:val="000F0F23"/>
    <w:rsid w:val="000F5DE5"/>
    <w:rsid w:val="0010154D"/>
    <w:rsid w:val="00101575"/>
    <w:rsid w:val="0010157F"/>
    <w:rsid w:val="00101B69"/>
    <w:rsid w:val="00107532"/>
    <w:rsid w:val="001108A2"/>
    <w:rsid w:val="00114349"/>
    <w:rsid w:val="00115445"/>
    <w:rsid w:val="00117179"/>
    <w:rsid w:val="00120BDC"/>
    <w:rsid w:val="00121890"/>
    <w:rsid w:val="00132B5D"/>
    <w:rsid w:val="00141ACD"/>
    <w:rsid w:val="0015267B"/>
    <w:rsid w:val="001552F1"/>
    <w:rsid w:val="00162155"/>
    <w:rsid w:val="00165036"/>
    <w:rsid w:val="00166DD3"/>
    <w:rsid w:val="00177276"/>
    <w:rsid w:val="00185957"/>
    <w:rsid w:val="001868B4"/>
    <w:rsid w:val="001871D6"/>
    <w:rsid w:val="00192B54"/>
    <w:rsid w:val="00197CE6"/>
    <w:rsid w:val="001B2A50"/>
    <w:rsid w:val="001B60F7"/>
    <w:rsid w:val="001C2A15"/>
    <w:rsid w:val="001D69AE"/>
    <w:rsid w:val="001D7F2C"/>
    <w:rsid w:val="001F2E2C"/>
    <w:rsid w:val="00217708"/>
    <w:rsid w:val="00224ED9"/>
    <w:rsid w:val="00240829"/>
    <w:rsid w:val="00250B16"/>
    <w:rsid w:val="002555C9"/>
    <w:rsid w:val="002617CA"/>
    <w:rsid w:val="00267110"/>
    <w:rsid w:val="00267A8D"/>
    <w:rsid w:val="00271944"/>
    <w:rsid w:val="002724CD"/>
    <w:rsid w:val="00284BED"/>
    <w:rsid w:val="002871D4"/>
    <w:rsid w:val="00294658"/>
    <w:rsid w:val="00296B69"/>
    <w:rsid w:val="002B2243"/>
    <w:rsid w:val="002B243B"/>
    <w:rsid w:val="002B2E94"/>
    <w:rsid w:val="002D66F3"/>
    <w:rsid w:val="002D7069"/>
    <w:rsid w:val="002E269D"/>
    <w:rsid w:val="002E60FF"/>
    <w:rsid w:val="002E7A25"/>
    <w:rsid w:val="002F0082"/>
    <w:rsid w:val="002F07B9"/>
    <w:rsid w:val="00300362"/>
    <w:rsid w:val="00311893"/>
    <w:rsid w:val="003154C6"/>
    <w:rsid w:val="003231B1"/>
    <w:rsid w:val="00324500"/>
    <w:rsid w:val="00327AAB"/>
    <w:rsid w:val="003325C6"/>
    <w:rsid w:val="003416D4"/>
    <w:rsid w:val="00393080"/>
    <w:rsid w:val="0039727D"/>
    <w:rsid w:val="003C5855"/>
    <w:rsid w:val="003E1856"/>
    <w:rsid w:val="003E203A"/>
    <w:rsid w:val="003E3246"/>
    <w:rsid w:val="003E6779"/>
    <w:rsid w:val="003E7FB6"/>
    <w:rsid w:val="003F38DE"/>
    <w:rsid w:val="00401208"/>
    <w:rsid w:val="00406A8C"/>
    <w:rsid w:val="004073C3"/>
    <w:rsid w:val="00411C2C"/>
    <w:rsid w:val="00417E99"/>
    <w:rsid w:val="0043492F"/>
    <w:rsid w:val="0043495E"/>
    <w:rsid w:val="0044318C"/>
    <w:rsid w:val="00460355"/>
    <w:rsid w:val="004662C5"/>
    <w:rsid w:val="00475888"/>
    <w:rsid w:val="00486CC7"/>
    <w:rsid w:val="00493AA2"/>
    <w:rsid w:val="004940CF"/>
    <w:rsid w:val="004A4084"/>
    <w:rsid w:val="004B2ADF"/>
    <w:rsid w:val="004B6E6A"/>
    <w:rsid w:val="004D349A"/>
    <w:rsid w:val="004E4FA0"/>
    <w:rsid w:val="0050222E"/>
    <w:rsid w:val="0050480A"/>
    <w:rsid w:val="00504F5E"/>
    <w:rsid w:val="0051460A"/>
    <w:rsid w:val="00520BD8"/>
    <w:rsid w:val="00525F0A"/>
    <w:rsid w:val="0054760A"/>
    <w:rsid w:val="00554BC1"/>
    <w:rsid w:val="005766EC"/>
    <w:rsid w:val="0057696C"/>
    <w:rsid w:val="00576A27"/>
    <w:rsid w:val="00583DE4"/>
    <w:rsid w:val="00584584"/>
    <w:rsid w:val="005852C4"/>
    <w:rsid w:val="00594F9D"/>
    <w:rsid w:val="005A1C22"/>
    <w:rsid w:val="005A78EB"/>
    <w:rsid w:val="005A7FA4"/>
    <w:rsid w:val="005B11EE"/>
    <w:rsid w:val="005B5C2F"/>
    <w:rsid w:val="005B5E9D"/>
    <w:rsid w:val="005C30DB"/>
    <w:rsid w:val="005C4F47"/>
    <w:rsid w:val="005C6A5F"/>
    <w:rsid w:val="005D0739"/>
    <w:rsid w:val="005D36F7"/>
    <w:rsid w:val="005F537B"/>
    <w:rsid w:val="00603647"/>
    <w:rsid w:val="00604C14"/>
    <w:rsid w:val="00611700"/>
    <w:rsid w:val="00614740"/>
    <w:rsid w:val="00615296"/>
    <w:rsid w:val="0061773B"/>
    <w:rsid w:val="0062119E"/>
    <w:rsid w:val="00633138"/>
    <w:rsid w:val="00635A33"/>
    <w:rsid w:val="00637450"/>
    <w:rsid w:val="00637638"/>
    <w:rsid w:val="00643BFC"/>
    <w:rsid w:val="00643C0C"/>
    <w:rsid w:val="00654ED4"/>
    <w:rsid w:val="00655251"/>
    <w:rsid w:val="006552B6"/>
    <w:rsid w:val="00662DEF"/>
    <w:rsid w:val="00672FD6"/>
    <w:rsid w:val="00674460"/>
    <w:rsid w:val="00682660"/>
    <w:rsid w:val="00696B51"/>
    <w:rsid w:val="00697950"/>
    <w:rsid w:val="006A0C82"/>
    <w:rsid w:val="006A3AE7"/>
    <w:rsid w:val="006A4F47"/>
    <w:rsid w:val="006B4AFC"/>
    <w:rsid w:val="006B7A87"/>
    <w:rsid w:val="006C625A"/>
    <w:rsid w:val="006C6BF8"/>
    <w:rsid w:val="006C7ADB"/>
    <w:rsid w:val="006D1790"/>
    <w:rsid w:val="006E2CCF"/>
    <w:rsid w:val="006E36F6"/>
    <w:rsid w:val="006E5FB0"/>
    <w:rsid w:val="006F5275"/>
    <w:rsid w:val="007030D8"/>
    <w:rsid w:val="007122D7"/>
    <w:rsid w:val="00713882"/>
    <w:rsid w:val="007239DA"/>
    <w:rsid w:val="00723C0B"/>
    <w:rsid w:val="0072478D"/>
    <w:rsid w:val="0072766E"/>
    <w:rsid w:val="00732E13"/>
    <w:rsid w:val="00733BEB"/>
    <w:rsid w:val="007352BA"/>
    <w:rsid w:val="007369AF"/>
    <w:rsid w:val="007369DB"/>
    <w:rsid w:val="007377E3"/>
    <w:rsid w:val="00741E7A"/>
    <w:rsid w:val="00754CEF"/>
    <w:rsid w:val="0076276B"/>
    <w:rsid w:val="0077444B"/>
    <w:rsid w:val="00774B11"/>
    <w:rsid w:val="0077638B"/>
    <w:rsid w:val="0077648A"/>
    <w:rsid w:val="00780C8A"/>
    <w:rsid w:val="00792987"/>
    <w:rsid w:val="007A1062"/>
    <w:rsid w:val="007A4533"/>
    <w:rsid w:val="007B396F"/>
    <w:rsid w:val="007B6CE8"/>
    <w:rsid w:val="007C15CA"/>
    <w:rsid w:val="007C2B81"/>
    <w:rsid w:val="007C366E"/>
    <w:rsid w:val="007C438E"/>
    <w:rsid w:val="007C585F"/>
    <w:rsid w:val="007C6081"/>
    <w:rsid w:val="007C6E62"/>
    <w:rsid w:val="007D1B65"/>
    <w:rsid w:val="007D2FD8"/>
    <w:rsid w:val="007D72EA"/>
    <w:rsid w:val="007D798D"/>
    <w:rsid w:val="007F0F3F"/>
    <w:rsid w:val="007F1730"/>
    <w:rsid w:val="00802453"/>
    <w:rsid w:val="00802F96"/>
    <w:rsid w:val="00803ADD"/>
    <w:rsid w:val="0080493E"/>
    <w:rsid w:val="00812DC5"/>
    <w:rsid w:val="00823C4C"/>
    <w:rsid w:val="00824E76"/>
    <w:rsid w:val="00825A6F"/>
    <w:rsid w:val="00825E50"/>
    <w:rsid w:val="00830609"/>
    <w:rsid w:val="00853FD8"/>
    <w:rsid w:val="00860096"/>
    <w:rsid w:val="00861E52"/>
    <w:rsid w:val="008709CA"/>
    <w:rsid w:val="0087790A"/>
    <w:rsid w:val="0089424B"/>
    <w:rsid w:val="00895D5A"/>
    <w:rsid w:val="00897F98"/>
    <w:rsid w:val="008A2EBB"/>
    <w:rsid w:val="008C7337"/>
    <w:rsid w:val="008D3665"/>
    <w:rsid w:val="008E5710"/>
    <w:rsid w:val="008F00B6"/>
    <w:rsid w:val="008F371D"/>
    <w:rsid w:val="008F4432"/>
    <w:rsid w:val="008F5D35"/>
    <w:rsid w:val="008F5D61"/>
    <w:rsid w:val="008F7738"/>
    <w:rsid w:val="00903153"/>
    <w:rsid w:val="009070B7"/>
    <w:rsid w:val="00907E5C"/>
    <w:rsid w:val="00914265"/>
    <w:rsid w:val="0092675F"/>
    <w:rsid w:val="00927008"/>
    <w:rsid w:val="009427F4"/>
    <w:rsid w:val="009434A2"/>
    <w:rsid w:val="00951A18"/>
    <w:rsid w:val="0095350E"/>
    <w:rsid w:val="00953AFB"/>
    <w:rsid w:val="009662FD"/>
    <w:rsid w:val="0097676F"/>
    <w:rsid w:val="00984127"/>
    <w:rsid w:val="00984891"/>
    <w:rsid w:val="00993CB3"/>
    <w:rsid w:val="00995195"/>
    <w:rsid w:val="00996007"/>
    <w:rsid w:val="009A20B3"/>
    <w:rsid w:val="009A43C3"/>
    <w:rsid w:val="009A4D49"/>
    <w:rsid w:val="009A517A"/>
    <w:rsid w:val="009B1C93"/>
    <w:rsid w:val="009C379F"/>
    <w:rsid w:val="009D30E9"/>
    <w:rsid w:val="009D388B"/>
    <w:rsid w:val="009D48FF"/>
    <w:rsid w:val="009D53BA"/>
    <w:rsid w:val="009E3043"/>
    <w:rsid w:val="009E34A9"/>
    <w:rsid w:val="009E3543"/>
    <w:rsid w:val="009F3B97"/>
    <w:rsid w:val="00A0276E"/>
    <w:rsid w:val="00A0297D"/>
    <w:rsid w:val="00A02B79"/>
    <w:rsid w:val="00A05697"/>
    <w:rsid w:val="00A11BD5"/>
    <w:rsid w:val="00A13BBE"/>
    <w:rsid w:val="00A20CC6"/>
    <w:rsid w:val="00A3002A"/>
    <w:rsid w:val="00A3086D"/>
    <w:rsid w:val="00A34159"/>
    <w:rsid w:val="00A368AC"/>
    <w:rsid w:val="00A373F9"/>
    <w:rsid w:val="00A40FE5"/>
    <w:rsid w:val="00A4588E"/>
    <w:rsid w:val="00A53C98"/>
    <w:rsid w:val="00A64BA7"/>
    <w:rsid w:val="00A64CC9"/>
    <w:rsid w:val="00A66479"/>
    <w:rsid w:val="00A67C93"/>
    <w:rsid w:val="00A71C51"/>
    <w:rsid w:val="00A72D52"/>
    <w:rsid w:val="00A933AB"/>
    <w:rsid w:val="00AA002C"/>
    <w:rsid w:val="00AA2DE8"/>
    <w:rsid w:val="00AB2A35"/>
    <w:rsid w:val="00AB3938"/>
    <w:rsid w:val="00AB424C"/>
    <w:rsid w:val="00AB67C7"/>
    <w:rsid w:val="00AC392C"/>
    <w:rsid w:val="00AD7530"/>
    <w:rsid w:val="00AD7AE7"/>
    <w:rsid w:val="00AD7B58"/>
    <w:rsid w:val="00AE0974"/>
    <w:rsid w:val="00AE2444"/>
    <w:rsid w:val="00AE3953"/>
    <w:rsid w:val="00AE4AFB"/>
    <w:rsid w:val="00AE7470"/>
    <w:rsid w:val="00AF0E5A"/>
    <w:rsid w:val="00B05097"/>
    <w:rsid w:val="00B100BF"/>
    <w:rsid w:val="00B319D5"/>
    <w:rsid w:val="00B31AE0"/>
    <w:rsid w:val="00B3288A"/>
    <w:rsid w:val="00B32A4D"/>
    <w:rsid w:val="00B46A96"/>
    <w:rsid w:val="00B46C01"/>
    <w:rsid w:val="00B50315"/>
    <w:rsid w:val="00B7543E"/>
    <w:rsid w:val="00B92BB5"/>
    <w:rsid w:val="00B948EE"/>
    <w:rsid w:val="00B956FD"/>
    <w:rsid w:val="00BA6570"/>
    <w:rsid w:val="00BD00FF"/>
    <w:rsid w:val="00BE224D"/>
    <w:rsid w:val="00BE42F5"/>
    <w:rsid w:val="00BF4429"/>
    <w:rsid w:val="00BF6581"/>
    <w:rsid w:val="00BF712F"/>
    <w:rsid w:val="00C11F8B"/>
    <w:rsid w:val="00C23E47"/>
    <w:rsid w:val="00C26956"/>
    <w:rsid w:val="00C3019D"/>
    <w:rsid w:val="00C31BF1"/>
    <w:rsid w:val="00C36949"/>
    <w:rsid w:val="00C503D3"/>
    <w:rsid w:val="00C50980"/>
    <w:rsid w:val="00C63583"/>
    <w:rsid w:val="00C77971"/>
    <w:rsid w:val="00C81623"/>
    <w:rsid w:val="00C829BF"/>
    <w:rsid w:val="00C875D4"/>
    <w:rsid w:val="00C90988"/>
    <w:rsid w:val="00C92FC9"/>
    <w:rsid w:val="00CB77E6"/>
    <w:rsid w:val="00CC4C4A"/>
    <w:rsid w:val="00CD3CD7"/>
    <w:rsid w:val="00CD497E"/>
    <w:rsid w:val="00CD5AF8"/>
    <w:rsid w:val="00CE5B72"/>
    <w:rsid w:val="00D17DFE"/>
    <w:rsid w:val="00D20670"/>
    <w:rsid w:val="00D20781"/>
    <w:rsid w:val="00D31A72"/>
    <w:rsid w:val="00D336D0"/>
    <w:rsid w:val="00D33750"/>
    <w:rsid w:val="00D50D1F"/>
    <w:rsid w:val="00D76DCB"/>
    <w:rsid w:val="00D8623F"/>
    <w:rsid w:val="00D921E6"/>
    <w:rsid w:val="00D9223C"/>
    <w:rsid w:val="00D96900"/>
    <w:rsid w:val="00DA24BD"/>
    <w:rsid w:val="00DE0240"/>
    <w:rsid w:val="00DE453B"/>
    <w:rsid w:val="00DE46CA"/>
    <w:rsid w:val="00E00E93"/>
    <w:rsid w:val="00E05EEB"/>
    <w:rsid w:val="00E07A5B"/>
    <w:rsid w:val="00E15EA7"/>
    <w:rsid w:val="00E174F2"/>
    <w:rsid w:val="00E22C3E"/>
    <w:rsid w:val="00E25EE6"/>
    <w:rsid w:val="00E359E7"/>
    <w:rsid w:val="00E40F67"/>
    <w:rsid w:val="00E43340"/>
    <w:rsid w:val="00E476EB"/>
    <w:rsid w:val="00E56B2E"/>
    <w:rsid w:val="00E66FD7"/>
    <w:rsid w:val="00E77287"/>
    <w:rsid w:val="00E8144A"/>
    <w:rsid w:val="00E94CE7"/>
    <w:rsid w:val="00E950DD"/>
    <w:rsid w:val="00E9630C"/>
    <w:rsid w:val="00EA312D"/>
    <w:rsid w:val="00EC45C8"/>
    <w:rsid w:val="00EC55EC"/>
    <w:rsid w:val="00EC56C1"/>
    <w:rsid w:val="00ED4250"/>
    <w:rsid w:val="00EE5A74"/>
    <w:rsid w:val="00EF45E6"/>
    <w:rsid w:val="00EF6B82"/>
    <w:rsid w:val="00F02E31"/>
    <w:rsid w:val="00F0442B"/>
    <w:rsid w:val="00F145B3"/>
    <w:rsid w:val="00F152E6"/>
    <w:rsid w:val="00F218F5"/>
    <w:rsid w:val="00F262CE"/>
    <w:rsid w:val="00F420C0"/>
    <w:rsid w:val="00F42687"/>
    <w:rsid w:val="00F44F4C"/>
    <w:rsid w:val="00F45596"/>
    <w:rsid w:val="00F53A42"/>
    <w:rsid w:val="00F54E87"/>
    <w:rsid w:val="00F60333"/>
    <w:rsid w:val="00F67DF5"/>
    <w:rsid w:val="00F70EC3"/>
    <w:rsid w:val="00F71AD5"/>
    <w:rsid w:val="00F732CD"/>
    <w:rsid w:val="00F81FBB"/>
    <w:rsid w:val="00F85BE1"/>
    <w:rsid w:val="00F97C8D"/>
    <w:rsid w:val="00FA04D8"/>
    <w:rsid w:val="00FB588A"/>
    <w:rsid w:val="00FC1D80"/>
    <w:rsid w:val="00FC347F"/>
    <w:rsid w:val="00FD3E03"/>
    <w:rsid w:val="00FD6CF0"/>
    <w:rsid w:val="00FD6DD0"/>
    <w:rsid w:val="00FE0B60"/>
    <w:rsid w:val="00FE621B"/>
    <w:rsid w:val="00FF58E8"/>
    <w:rsid w:val="44967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44AEA5"/>
  <w15:docId w15:val="{77FC2546-6604-4302-BDE1-5ACF3229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D5CAD"/>
  </w:style>
  <w:style w:type="paragraph" w:styleId="Heading3">
    <w:name w:val="heading 3"/>
    <w:basedOn w:val="Normal"/>
    <w:next w:val="Normal"/>
    <w:qFormat/>
    <w:rsid w:val="009F71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67A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7A6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67A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5E73"/>
    <w:rPr>
      <w:color w:val="0000FF"/>
      <w:u w:val="single"/>
    </w:rPr>
  </w:style>
  <w:style w:type="character" w:styleId="FollowedHyperlink">
    <w:name w:val="FollowedHyperlink"/>
    <w:basedOn w:val="DefaultParagraphFont"/>
    <w:rsid w:val="00885423"/>
    <w:rPr>
      <w:color w:val="800080"/>
      <w:u w:val="single"/>
    </w:rPr>
  </w:style>
  <w:style w:type="paragraph" w:customStyle="1" w:styleId="TableInstructionsText">
    <w:name w:val="Table Instructions Text"/>
    <w:basedOn w:val="Normal"/>
    <w:link w:val="TableInstructionsTextChar"/>
    <w:rsid w:val="004874F6"/>
    <w:pPr>
      <w:spacing w:before="120" w:after="120"/>
      <w:ind w:left="360"/>
    </w:pPr>
    <w:rPr>
      <w:sz w:val="20"/>
      <w:szCs w:val="20"/>
    </w:rPr>
  </w:style>
  <w:style w:type="paragraph" w:styleId="Revision">
    <w:name w:val="Revision"/>
    <w:hidden/>
    <w:uiPriority w:val="99"/>
    <w:semiHidden/>
    <w:rsid w:val="001868B4"/>
  </w:style>
  <w:style w:type="character" w:customStyle="1" w:styleId="WW8Num1z2">
    <w:name w:val="WW8Num1z2"/>
    <w:rsid w:val="00984127"/>
    <w:rPr>
      <w:rFonts w:ascii="Wingdings" w:hAnsi="Wingdings"/>
    </w:rPr>
  </w:style>
  <w:style w:type="paragraph" w:customStyle="1" w:styleId="discussion">
    <w:name w:val="discussion"/>
    <w:basedOn w:val="Normal"/>
    <w:uiPriority w:val="99"/>
    <w:rsid w:val="00984127"/>
    <w:pPr>
      <w:numPr>
        <w:numId w:val="2"/>
      </w:numPr>
      <w:suppressAutoHyphens/>
    </w:pPr>
    <w:rPr>
      <w:rFonts w:cs="Latha"/>
      <w:lang w:eastAsia="ta-IN" w:bidi="ta-IN"/>
    </w:rPr>
  </w:style>
  <w:style w:type="character" w:customStyle="1" w:styleId="TableInstructionsTextChar">
    <w:name w:val="Table Instructions Text Char"/>
    <w:basedOn w:val="DefaultParagraphFont"/>
    <w:link w:val="TableInstructionsText"/>
    <w:rsid w:val="00A4588E"/>
  </w:style>
  <w:style w:type="paragraph" w:styleId="PlainText">
    <w:name w:val="Plain Text"/>
    <w:basedOn w:val="Normal"/>
    <w:link w:val="PlainTextChar"/>
    <w:rsid w:val="006C7AD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C7ADB"/>
    <w:rPr>
      <w:rFonts w:ascii="Courier New" w:hAnsi="Courier New" w:cs="Courier New"/>
    </w:rPr>
  </w:style>
  <w:style w:type="paragraph" w:styleId="NormalIndent">
    <w:name w:val="Normal Indent"/>
    <w:basedOn w:val="Normal"/>
    <w:qFormat/>
    <w:rsid w:val="009A43C3"/>
    <w:pPr>
      <w:ind w:left="720"/>
    </w:pPr>
  </w:style>
  <w:style w:type="paragraph" w:customStyle="1" w:styleId="tableinstruction">
    <w:name w:val="table instruction"/>
    <w:basedOn w:val="Normal"/>
    <w:rsid w:val="00117179"/>
    <w:pPr>
      <w:spacing w:before="120" w:after="120"/>
      <w:ind w:left="360"/>
    </w:pPr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662D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62D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62D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2D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62DEF"/>
    <w:rPr>
      <w:b/>
      <w:bCs/>
      <w:sz w:val="20"/>
      <w:szCs w:val="20"/>
    </w:rPr>
  </w:style>
  <w:style w:type="paragraph" w:styleId="ListParagraph">
    <w:name w:val="List Paragraph"/>
    <w:basedOn w:val="Normal"/>
    <w:rsid w:val="00E07A5B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120B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20BDC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120B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ookazon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UB\CS\Courses\A110\LBP\LBP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4198766-3FFF-4B9D-BB13-2CADAA32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LBP1</Template>
  <TotalTime>253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Assignment 1</vt:lpstr>
    </vt:vector>
  </TitlesOfParts>
  <Company>Student Technology Centers Indiana University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Assignment 1</dc:title>
  <dc:creator>Guangchen</dc:creator>
  <cp:lastModifiedBy>Paul, LJ</cp:lastModifiedBy>
  <cp:revision>87</cp:revision>
  <cp:lastPrinted>2004-09-10T18:19:00Z</cp:lastPrinted>
  <dcterms:created xsi:type="dcterms:W3CDTF">2020-05-14T18:47:00Z</dcterms:created>
  <dcterms:modified xsi:type="dcterms:W3CDTF">2020-09-13T20:36:00Z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1024</vt:i4>
  </property>
</Properties>
</file>